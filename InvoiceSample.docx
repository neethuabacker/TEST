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769"/>
        <w:gridCol w:w="82"/>
        <w:gridCol w:w="1118"/>
        <w:gridCol w:w="3713"/>
        <w:gridCol w:w="709"/>
        <w:gridCol w:w="1614"/>
        <w:gridCol w:w="2325"/>
      </w:tblGrid>
      <w:tr w:rsidR="00AD6E6B" w:rsidRPr="001628B7" w14:paraId="54FD26A3" w14:textId="77777777" w:rsidTr="000C141C">
        <w:trPr>
          <w:trHeight w:val="756"/>
          <w:jc w:val="center"/>
        </w:trPr>
        <w:tc>
          <w:tcPr>
            <w:tcW w:w="1969" w:type="dxa"/>
            <w:gridSpan w:val="3"/>
            <w:shd w:val="clear" w:color="auto" w:fill="auto"/>
            <w:tcMar>
              <w:top w:w="0" w:type="dxa"/>
            </w:tcMar>
          </w:tcPr>
          <w:p w14:paraId="362FA4C5" w14:textId="77777777" w:rsidR="00AD6E6B" w:rsidRPr="00E13930" w:rsidRDefault="00B4080A" w:rsidP="00E84ADE">
            <w:pPr>
              <w:rPr>
                <w:rFonts w:ascii="Lucida Sans" w:hAnsi="Lucida Sans"/>
                <w:color w:val="545454"/>
              </w:rPr>
            </w:pPr>
            <w:r w:rsidRPr="00E13930">
              <w:rPr>
                <w:rFonts w:ascii="Lucida Sans" w:hAnsi="Lucida Sans"/>
                <w:noProof/>
                <w:color w:val="545454"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 wp14:anchorId="5B51C6D2" wp14:editId="6B4541B3">
                  <wp:simplePos x="0" y="0"/>
                  <wp:positionH relativeFrom="column">
                    <wp:posOffset>24946</wp:posOffset>
                  </wp:positionH>
                  <wp:positionV relativeFrom="paragraph">
                    <wp:posOffset>-1005</wp:posOffset>
                  </wp:positionV>
                  <wp:extent cx="857250" cy="428625"/>
                  <wp:effectExtent l="0" t="0" r="0" b="0"/>
                  <wp:wrapNone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61" w:type="dxa"/>
            <w:gridSpan w:val="4"/>
            <w:shd w:val="clear" w:color="auto" w:fill="auto"/>
          </w:tcPr>
          <w:p w14:paraId="5CD0E564" w14:textId="77777777" w:rsidR="00AD6E6B" w:rsidRPr="00E13930" w:rsidRDefault="00C810A3" w:rsidP="00E13930">
            <w:pPr>
              <w:pStyle w:val="Heading1"/>
            </w:pPr>
            <w:r w:rsidRPr="00E13930">
              <w:t>I</w:t>
            </w:r>
            <w:r w:rsidR="004D6AB6" w:rsidRPr="00E13930">
              <w:t>nvoice</w:t>
            </w:r>
          </w:p>
        </w:tc>
      </w:tr>
      <w:tr w:rsidR="00F56369" w:rsidRPr="001628B7" w14:paraId="338ACCC8" w14:textId="77777777" w:rsidTr="000C141C">
        <w:trPr>
          <w:trHeight w:val="288"/>
          <w:jc w:val="center"/>
        </w:trPr>
        <w:sdt>
          <w:sdtPr>
            <w:rPr>
              <w:rFonts w:ascii="Lucida Sans" w:hAnsi="Lucida Sans"/>
            </w:rPr>
            <w:id w:val="717350474"/>
            <w:placeholder>
              <w:docPart w:val="8F998D385B9B4E6D8F7F7779666132B7"/>
            </w:placeholder>
            <w:showingPlcHdr/>
          </w:sdtPr>
          <w:sdtContent>
            <w:tc>
              <w:tcPr>
                <w:tcW w:w="8005" w:type="dxa"/>
                <w:gridSpan w:val="6"/>
                <w:shd w:val="clear" w:color="auto" w:fill="auto"/>
                <w:tcMar>
                  <w:top w:w="0" w:type="dxa"/>
                </w:tcMar>
              </w:tcPr>
              <w:p w14:paraId="0EC017FB" w14:textId="77777777" w:rsidR="00F56369" w:rsidRPr="001628B7" w:rsidRDefault="000E68A6" w:rsidP="001628B7">
                <w:pPr>
                  <w:pStyle w:val="slogan"/>
                  <w:rPr>
                    <w:rFonts w:ascii="Lucida Sans" w:hAnsi="Lucida Sans"/>
                  </w:rPr>
                </w:pPr>
                <w:r w:rsidRPr="00E13930">
                  <w:rPr>
                    <w:rFonts w:ascii="Lucida Sans" w:hAnsi="Lucida Sans"/>
                    <w:color w:val="545454"/>
                  </w:rPr>
                  <w:t>[Your company slogan]</w:t>
                </w:r>
              </w:p>
            </w:tc>
          </w:sdtContent>
        </w:sdt>
        <w:tc>
          <w:tcPr>
            <w:tcW w:w="2325" w:type="dxa"/>
            <w:shd w:val="clear" w:color="auto" w:fill="auto"/>
          </w:tcPr>
          <w:p w14:paraId="7A64A6B6" w14:textId="4843B1E0" w:rsidR="00F56369" w:rsidRPr="00E13930" w:rsidRDefault="0018712D" w:rsidP="001628B7">
            <w:pPr>
              <w:pStyle w:val="DateandNumber"/>
              <w:jc w:val="left"/>
              <w:rPr>
                <w:rFonts w:ascii="Lucida Sans" w:hAnsi="Lucida Sans"/>
                <w:color w:val="545454"/>
              </w:rPr>
            </w:pPr>
            <w:r>
              <w:rPr>
                <w:rFonts w:ascii="Lucida Sans" w:hAnsi="Lucida Sans"/>
                <w:color w:val="545454"/>
              </w:rPr>
              <w:t>DATE</w:t>
            </w:r>
            <w:r w:rsidR="00F56369" w:rsidRPr="00E13930">
              <w:rPr>
                <w:rFonts w:ascii="Lucida Sans" w:hAnsi="Lucida Sans"/>
                <w:color w:val="545454"/>
              </w:rPr>
              <w:t xml:space="preserve">: </w:t>
            </w:r>
            <w:sdt>
              <w:sdtPr>
                <w:rPr>
                  <w:rFonts w:ascii="Lucida Sans" w:hAnsi="Lucida Sans"/>
                  <w:color w:val="545454"/>
                </w:rPr>
                <w:id w:val="717350483"/>
                <w:placeholder>
                  <w:docPart w:val="4EBBB2332E374B1AB387715B178B7599"/>
                </w:placeholder>
                <w:date w:fullDate="2023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E44FE1">
                  <w:rPr>
                    <w:rFonts w:ascii="Lucida Sans" w:hAnsi="Lucida Sans"/>
                    <w:color w:val="545454"/>
                  </w:rPr>
                  <w:t>1/1/2023</w:t>
                </w:r>
              </w:sdtContent>
            </w:sdt>
          </w:p>
          <w:p w14:paraId="025C8C9B" w14:textId="77777777" w:rsidR="00F56369" w:rsidRPr="00E13930" w:rsidRDefault="009C1689" w:rsidP="001628B7">
            <w:pPr>
              <w:pStyle w:val="DateandNumber"/>
              <w:jc w:val="left"/>
              <w:rPr>
                <w:rFonts w:ascii="Lucida Sans" w:hAnsi="Lucida Sans"/>
                <w:color w:val="545454"/>
              </w:rPr>
            </w:pPr>
            <w:r w:rsidRPr="00E13930">
              <w:rPr>
                <w:rFonts w:ascii="Lucida Sans" w:hAnsi="Lucida Sans"/>
                <w:color w:val="545454"/>
              </w:rPr>
              <w:t>INVOICE</w:t>
            </w:r>
            <w:r w:rsidR="00F56369" w:rsidRPr="00E13930">
              <w:rPr>
                <w:rFonts w:ascii="Lucida Sans" w:hAnsi="Lucida Sans"/>
                <w:color w:val="545454"/>
              </w:rPr>
              <w:t xml:space="preserve"> # </w:t>
            </w:r>
            <w:sdt>
              <w:sdtPr>
                <w:rPr>
                  <w:rFonts w:ascii="Lucida Sans" w:hAnsi="Lucida Sans"/>
                  <w:color w:val="545454"/>
                </w:rPr>
                <w:id w:val="717350485"/>
                <w:placeholder>
                  <w:docPart w:val="31BEC40B90F147E1B5E7955E480BC392"/>
                </w:placeholder>
                <w:showingPlcHdr/>
              </w:sdtPr>
              <w:sdtContent>
                <w:r w:rsidR="000E68A6" w:rsidRPr="00E13930">
                  <w:rPr>
                    <w:rStyle w:val="PlaceholderText"/>
                    <w:rFonts w:ascii="Lucida Sans" w:hAnsi="Lucida Sans"/>
                    <w:color w:val="545454"/>
                  </w:rPr>
                  <w:t>[100]</w:t>
                </w:r>
              </w:sdtContent>
            </w:sdt>
          </w:p>
        </w:tc>
      </w:tr>
      <w:tr w:rsidR="00E13930" w:rsidRPr="00E13930" w14:paraId="1A9E963A" w14:textId="77777777" w:rsidTr="000C141C">
        <w:trPr>
          <w:trHeight w:val="1069"/>
          <w:jc w:val="center"/>
        </w:trPr>
        <w:tc>
          <w:tcPr>
            <w:tcW w:w="769" w:type="dxa"/>
            <w:shd w:val="clear" w:color="auto" w:fill="auto"/>
            <w:tcMar>
              <w:top w:w="0" w:type="dxa"/>
            </w:tcMar>
          </w:tcPr>
          <w:p w14:paraId="6EDEF085" w14:textId="77777777" w:rsidR="009C1689" w:rsidRDefault="001628B7" w:rsidP="001628B7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  <w:r w:rsidRPr="00E13930">
              <w:rPr>
                <w:rFonts w:ascii="Lucida Sans" w:hAnsi="Lucida Sans"/>
                <w:color w:val="545454"/>
              </w:rPr>
              <w:t>fROM:</w:t>
            </w:r>
          </w:p>
          <w:p w14:paraId="79BE0351" w14:textId="77777777" w:rsidR="0018712D" w:rsidRDefault="0018712D" w:rsidP="001628B7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</w:p>
          <w:p w14:paraId="099234F0" w14:textId="77777777" w:rsidR="0018712D" w:rsidRDefault="0018712D" w:rsidP="001628B7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</w:p>
          <w:p w14:paraId="49058E10" w14:textId="77777777" w:rsidR="0018712D" w:rsidRDefault="0018712D" w:rsidP="001628B7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</w:p>
          <w:p w14:paraId="7527E276" w14:textId="77777777" w:rsidR="0018712D" w:rsidRPr="00E13930" w:rsidRDefault="0018712D" w:rsidP="0018712D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</w:p>
        </w:tc>
        <w:tc>
          <w:tcPr>
            <w:tcW w:w="4913" w:type="dxa"/>
            <w:gridSpan w:val="3"/>
            <w:shd w:val="clear" w:color="auto" w:fill="auto"/>
          </w:tcPr>
          <w:sdt>
            <w:sdtPr>
              <w:rPr>
                <w:rFonts w:ascii="Lucida Sans" w:hAnsi="Lucida Sans"/>
                <w:color w:val="545454"/>
              </w:rPr>
              <w:id w:val="716560479"/>
              <w:placeholder>
                <w:docPart w:val="9A822962176D4E5FADC16E4150BB2A9C"/>
              </w:placeholder>
            </w:sdtPr>
            <w:sdtContent>
              <w:p w14:paraId="1627C33A" w14:textId="5DCFC351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Company</w:t>
                </w:r>
              </w:p>
            </w:sdtContent>
          </w:sdt>
          <w:sdt>
            <w:sdtPr>
              <w:rPr>
                <w:rFonts w:ascii="Lucida Sans" w:hAnsi="Lucida Sans"/>
                <w:color w:val="545454"/>
              </w:rPr>
              <w:id w:val="716560481"/>
              <w:placeholder>
                <w:docPart w:val="B72DE021D6D04A6ABBF1B150E02E448E"/>
              </w:placeholder>
            </w:sdtPr>
            <w:sdtContent>
              <w:p w14:paraId="0E795360" w14:textId="4A5F9F31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company@email.com</w:t>
                </w:r>
              </w:p>
            </w:sdtContent>
          </w:sdt>
          <w:sdt>
            <w:sdtPr>
              <w:rPr>
                <w:rFonts w:ascii="Lucida Sans" w:hAnsi="Lucida Sans"/>
                <w:color w:val="545454"/>
              </w:rPr>
              <w:id w:val="716560484"/>
              <w:placeholder>
                <w:docPart w:val="6DD07B3E19464D22B864DA431B32898F"/>
              </w:placeholder>
            </w:sdtPr>
            <w:sdtContent>
              <w:p w14:paraId="5F805267" w14:textId="1ED389EC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900 Sylvan Avenue</w:t>
                </w:r>
              </w:p>
            </w:sdtContent>
          </w:sdt>
          <w:sdt>
            <w:sdtPr>
              <w:rPr>
                <w:rFonts w:ascii="Lucida Sans" w:hAnsi="Lucida Sans"/>
                <w:color w:val="545454"/>
              </w:rPr>
              <w:id w:val="716560486"/>
              <w:placeholder>
                <w:docPart w:val="FFA6CD1F4E5A4AB597BF3E1565454A01"/>
              </w:placeholder>
            </w:sdtPr>
            <w:sdtContent>
              <w:p w14:paraId="58E63306" w14:textId="12010B07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Englewood Cliffs, NJ</w:t>
                </w:r>
              </w:p>
            </w:sdtContent>
          </w:sdt>
          <w:sdt>
            <w:sdtPr>
              <w:rPr>
                <w:rFonts w:ascii="Lucida Sans" w:hAnsi="Lucida Sans"/>
                <w:color w:val="545454"/>
              </w:rPr>
              <w:id w:val="716560491"/>
              <w:placeholder>
                <w:docPart w:val="539F6E8B5E4F4D80B521D9B435300982"/>
              </w:placeholder>
            </w:sdtPr>
            <w:sdtContent>
              <w:p w14:paraId="124065D1" w14:textId="665ECEAA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999-999-9998</w:t>
                </w:r>
              </w:p>
            </w:sdtContent>
          </w:sdt>
          <w:p w14:paraId="4B8EC756" w14:textId="77777777" w:rsidR="009C1689" w:rsidRDefault="009C1689" w:rsidP="000B0FC5">
            <w:pPr>
              <w:pStyle w:val="rightalignedtext"/>
              <w:jc w:val="left"/>
              <w:rPr>
                <w:rFonts w:ascii="Lucida Sans" w:hAnsi="Lucida Sans"/>
                <w:color w:val="545454"/>
              </w:rPr>
            </w:pPr>
          </w:p>
          <w:p w14:paraId="3F8201DD" w14:textId="77777777" w:rsidR="0018712D" w:rsidRPr="00E13930" w:rsidRDefault="0018712D" w:rsidP="0018712D">
            <w:pPr>
              <w:pStyle w:val="rightalignedtext"/>
              <w:jc w:val="left"/>
              <w:rPr>
                <w:rFonts w:ascii="Lucida Sans" w:hAnsi="Lucida Sans"/>
                <w:color w:val="545454"/>
              </w:rPr>
            </w:pPr>
          </w:p>
        </w:tc>
        <w:tc>
          <w:tcPr>
            <w:tcW w:w="709" w:type="dxa"/>
            <w:shd w:val="clear" w:color="auto" w:fill="auto"/>
          </w:tcPr>
          <w:p w14:paraId="798E4A08" w14:textId="77777777" w:rsidR="009C1689" w:rsidRPr="00E13930" w:rsidRDefault="00255007" w:rsidP="001628B7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  <w:r w:rsidRPr="00E13930">
              <w:rPr>
                <w:rFonts w:ascii="Lucida Sans" w:hAnsi="Lucida Sans"/>
                <w:color w:val="545454"/>
              </w:rPr>
              <w:t>TO</w:t>
            </w:r>
            <w:r w:rsidR="001628B7" w:rsidRPr="00E13930">
              <w:rPr>
                <w:rFonts w:ascii="Lucida Sans" w:hAnsi="Lucida Sans"/>
                <w:color w:val="545454"/>
              </w:rPr>
              <w:t>:</w:t>
            </w:r>
          </w:p>
        </w:tc>
        <w:tc>
          <w:tcPr>
            <w:tcW w:w="3939" w:type="dxa"/>
            <w:gridSpan w:val="2"/>
            <w:shd w:val="clear" w:color="auto" w:fill="auto"/>
          </w:tcPr>
          <w:sdt>
            <w:sdtPr>
              <w:rPr>
                <w:rFonts w:ascii="Lucida Sans" w:hAnsi="Lucida Sans"/>
                <w:color w:val="545454"/>
              </w:rPr>
              <w:id w:val="717350477"/>
              <w:placeholder>
                <w:docPart w:val="EF781B12531A49F5878D680192570451"/>
              </w:placeholder>
            </w:sdtPr>
            <w:sdtContent>
              <w:p w14:paraId="62BB116F" w14:textId="091B3540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Client</w:t>
                </w:r>
              </w:p>
            </w:sdtContent>
          </w:sdt>
          <w:sdt>
            <w:sdtPr>
              <w:rPr>
                <w:rFonts w:ascii="Lucida Sans" w:hAnsi="Lucida Sans"/>
                <w:color w:val="545454"/>
              </w:rPr>
              <w:id w:val="717350478"/>
              <w:placeholder>
                <w:docPart w:val="C309D268FC38431E86F3FCB1A397D903"/>
              </w:placeholder>
            </w:sdtPr>
            <w:sdtContent>
              <w:p w14:paraId="3D98CB55" w14:textId="78860D3F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Client@clientemail.com</w:t>
                </w:r>
              </w:p>
            </w:sdtContent>
          </w:sdt>
          <w:sdt>
            <w:sdtPr>
              <w:rPr>
                <w:rFonts w:ascii="Lucida Sans" w:hAnsi="Lucida Sans"/>
                <w:color w:val="545454"/>
              </w:rPr>
              <w:id w:val="717350479"/>
              <w:placeholder>
                <w:docPart w:val="E394F6F86B184634970D052987300470"/>
              </w:placeholder>
            </w:sdtPr>
            <w:sdtContent>
              <w:p w14:paraId="29BD46F5" w14:textId="06554D52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904 Sylvan Avenue</w:t>
                </w:r>
              </w:p>
            </w:sdtContent>
          </w:sdt>
          <w:sdt>
            <w:sdtPr>
              <w:rPr>
                <w:rFonts w:ascii="Lucida Sans" w:hAnsi="Lucida Sans"/>
                <w:color w:val="545454"/>
              </w:rPr>
              <w:id w:val="717350480"/>
              <w:placeholder>
                <w:docPart w:val="8CE3940C46504A048A5309B37E6640CF"/>
              </w:placeholder>
            </w:sdtPr>
            <w:sdtContent>
              <w:p w14:paraId="5D57FEFE" w14:textId="0A723D5B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Englewood Cliffs, NJ</w:t>
                </w:r>
              </w:p>
            </w:sdtContent>
          </w:sdt>
          <w:sdt>
            <w:sdtPr>
              <w:rPr>
                <w:rFonts w:ascii="Lucida Sans" w:hAnsi="Lucida Sans"/>
                <w:color w:val="545454"/>
              </w:rPr>
              <w:id w:val="717350481"/>
              <w:placeholder>
                <w:docPart w:val="8B0E36C5C0F94077880F0132250B3C58"/>
              </w:placeholder>
            </w:sdtPr>
            <w:sdtContent>
              <w:p w14:paraId="13DE35E3" w14:textId="4E387149" w:rsidR="000E68A6" w:rsidRPr="00E13930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888-888-8888</w:t>
                </w:r>
              </w:p>
            </w:sdtContent>
          </w:sdt>
          <w:p w14:paraId="4EC5F040" w14:textId="77777777" w:rsidR="009C1689" w:rsidRPr="00E13930" w:rsidRDefault="009C1689" w:rsidP="000B0FC5">
            <w:pPr>
              <w:pStyle w:val="rightalignedtext"/>
              <w:jc w:val="left"/>
              <w:rPr>
                <w:rFonts w:ascii="Lucida Sans" w:hAnsi="Lucida Sans"/>
                <w:color w:val="545454"/>
              </w:rPr>
            </w:pPr>
          </w:p>
        </w:tc>
      </w:tr>
      <w:tr w:rsidR="0018712D" w:rsidRPr="00E13930" w14:paraId="011A5348" w14:textId="77777777" w:rsidTr="000C141C">
        <w:trPr>
          <w:trHeight w:val="681"/>
          <w:jc w:val="center"/>
        </w:trPr>
        <w:tc>
          <w:tcPr>
            <w:tcW w:w="851" w:type="dxa"/>
            <w:gridSpan w:val="2"/>
            <w:shd w:val="clear" w:color="auto" w:fill="auto"/>
            <w:tcMar>
              <w:top w:w="0" w:type="dxa"/>
            </w:tcMar>
          </w:tcPr>
          <w:p w14:paraId="50F5F3C7" w14:textId="77777777" w:rsidR="0018712D" w:rsidRDefault="000C141C" w:rsidP="0018712D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  <w:r>
              <w:rPr>
                <w:rFonts w:ascii="Lucida Sans" w:hAnsi="Lucida Sans"/>
                <w:color w:val="545454"/>
              </w:rPr>
              <w:t>TERMS:</w:t>
            </w:r>
          </w:p>
          <w:p w14:paraId="069608CA" w14:textId="77777777" w:rsidR="0018712D" w:rsidRDefault="000C141C" w:rsidP="001628B7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  <w:r>
              <w:rPr>
                <w:rFonts w:ascii="Lucida Sans" w:hAnsi="Lucida Sans"/>
                <w:color w:val="545454"/>
              </w:rPr>
              <w:t>DUE:</w:t>
            </w:r>
          </w:p>
          <w:p w14:paraId="44DBEBA6" w14:textId="77777777" w:rsidR="0018712D" w:rsidRPr="00E13930" w:rsidRDefault="0018712D" w:rsidP="001628B7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  <w:r>
              <w:rPr>
                <w:rFonts w:ascii="Lucida Sans" w:hAnsi="Lucida Sans"/>
                <w:color w:val="545454"/>
              </w:rPr>
              <w:t xml:space="preserve"> </w:t>
            </w:r>
          </w:p>
        </w:tc>
        <w:tc>
          <w:tcPr>
            <w:tcW w:w="4831" w:type="dxa"/>
            <w:gridSpan w:val="2"/>
            <w:shd w:val="clear" w:color="auto" w:fill="auto"/>
          </w:tcPr>
          <w:sdt>
            <w:sdtPr>
              <w:rPr>
                <w:rFonts w:ascii="Lucida Sans" w:hAnsi="Lucida Sans"/>
                <w:color w:val="545454"/>
              </w:rPr>
              <w:id w:val="-2100320654"/>
              <w:placeholder>
                <w:docPart w:val="49531388574B4463BB66DA4645FA9282"/>
              </w:placeholder>
            </w:sdtPr>
            <w:sdtContent>
              <w:p w14:paraId="43EC16F9" w14:textId="7AED0A70" w:rsidR="0018712D" w:rsidRPr="000C141C" w:rsidRDefault="00E44FE1" w:rsidP="001628B7">
                <w:pPr>
                  <w:pStyle w:val="rightalignedtext"/>
                  <w:jc w:val="left"/>
                  <w:rPr>
                    <w:rFonts w:ascii="Lucida Sans" w:hAnsi="Lucida Sans"/>
                    <w:color w:val="545454"/>
                  </w:rPr>
                </w:pPr>
                <w:r>
                  <w:rPr>
                    <w:rFonts w:ascii="Lucida Sans" w:hAnsi="Lucida Sans"/>
                    <w:color w:val="545454"/>
                  </w:rPr>
                  <w:t>Payment Terms</w:t>
                </w:r>
              </w:p>
            </w:sdtContent>
          </w:sdt>
          <w:p w14:paraId="533A15DD" w14:textId="357E7076" w:rsidR="0018712D" w:rsidRPr="00E13930" w:rsidRDefault="00000000" w:rsidP="000C141C">
            <w:pPr>
              <w:pStyle w:val="rightalignedtext"/>
              <w:jc w:val="left"/>
              <w:rPr>
                <w:rFonts w:ascii="Lucida Sans" w:hAnsi="Lucida Sans"/>
                <w:color w:val="545454"/>
              </w:rPr>
            </w:pPr>
            <w:sdt>
              <w:sdtPr>
                <w:rPr>
                  <w:rFonts w:ascii="Lucida Sans" w:hAnsi="Lucida Sans"/>
                  <w:color w:val="545454"/>
                </w:rPr>
                <w:id w:val="-1909918717"/>
                <w:placeholder>
                  <w:docPart w:val="4C5AC9A2A2A64F95B086CE9CC40EFB11"/>
                </w:placeholder>
              </w:sdtPr>
              <w:sdtContent>
                <w:r w:rsidR="00E44FE1">
                  <w:rPr>
                    <w:rFonts w:ascii="Lucida Sans" w:hAnsi="Lucida Sans"/>
                    <w:color w:val="545454"/>
                  </w:rPr>
                  <w:t>02/02/2023</w:t>
                </w:r>
              </w:sdtContent>
            </w:sdt>
          </w:p>
        </w:tc>
        <w:tc>
          <w:tcPr>
            <w:tcW w:w="709" w:type="dxa"/>
            <w:shd w:val="clear" w:color="auto" w:fill="auto"/>
          </w:tcPr>
          <w:p w14:paraId="76659D18" w14:textId="77777777" w:rsidR="0018712D" w:rsidRPr="00E13930" w:rsidRDefault="0018712D" w:rsidP="001628B7">
            <w:pPr>
              <w:pStyle w:val="headings"/>
              <w:jc w:val="left"/>
              <w:rPr>
                <w:rFonts w:ascii="Lucida Sans" w:hAnsi="Lucida Sans"/>
                <w:color w:val="545454"/>
              </w:rPr>
            </w:pPr>
          </w:p>
        </w:tc>
        <w:tc>
          <w:tcPr>
            <w:tcW w:w="3939" w:type="dxa"/>
            <w:gridSpan w:val="2"/>
            <w:shd w:val="clear" w:color="auto" w:fill="auto"/>
          </w:tcPr>
          <w:p w14:paraId="33488B72" w14:textId="77777777" w:rsidR="0018712D" w:rsidRPr="00E13930" w:rsidRDefault="0018712D" w:rsidP="001628B7">
            <w:pPr>
              <w:pStyle w:val="rightalignedtext"/>
              <w:jc w:val="left"/>
              <w:rPr>
                <w:rFonts w:ascii="Lucida Sans" w:hAnsi="Lucida Sans"/>
                <w:color w:val="545454"/>
              </w:rPr>
            </w:pPr>
          </w:p>
        </w:tc>
      </w:tr>
    </w:tbl>
    <w:p w14:paraId="69F9B3D7" w14:textId="77777777" w:rsidR="009C1689" w:rsidRPr="001628B7" w:rsidRDefault="009C1689" w:rsidP="00F56369">
      <w:pPr>
        <w:rPr>
          <w:rFonts w:ascii="Lucida Sans" w:hAnsi="Lucida Sans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098"/>
        <w:gridCol w:w="1560"/>
        <w:gridCol w:w="1842"/>
        <w:gridCol w:w="1985"/>
      </w:tblGrid>
      <w:tr w:rsidR="00E13930" w:rsidRPr="00E13930" w14:paraId="382F5403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53246" w14:textId="77777777" w:rsidR="00B32C56" w:rsidRPr="00E13930" w:rsidRDefault="00B32C56" w:rsidP="00B32C56">
            <w:pPr>
              <w:pStyle w:val="ColumnHeadings"/>
              <w:jc w:val="center"/>
              <w:rPr>
                <w:rFonts w:ascii="Lucida Sans" w:hAnsi="Lucida Sans"/>
                <w:color w:val="545454"/>
                <w:sz w:val="22"/>
              </w:rPr>
            </w:pPr>
            <w:r w:rsidRPr="00E13930">
              <w:rPr>
                <w:rFonts w:ascii="Lucida Sans" w:hAnsi="Lucida Sans"/>
                <w:color w:val="545454"/>
                <w:sz w:val="22"/>
              </w:rPr>
              <w:t>Item Description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66D56" w14:textId="77777777" w:rsidR="00B32C56" w:rsidRPr="00E13930" w:rsidRDefault="00B32C56" w:rsidP="00B32C56">
            <w:pPr>
              <w:pStyle w:val="ColumnHeadings"/>
              <w:jc w:val="center"/>
              <w:rPr>
                <w:rFonts w:ascii="Lucida Sans" w:hAnsi="Lucida Sans"/>
                <w:color w:val="545454"/>
                <w:sz w:val="22"/>
              </w:rPr>
            </w:pPr>
            <w:r w:rsidRPr="00E13930">
              <w:rPr>
                <w:rFonts w:ascii="Lucida Sans" w:hAnsi="Lucida Sans"/>
                <w:color w:val="545454"/>
                <w:sz w:val="22"/>
              </w:rPr>
              <w:t>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6823" w14:textId="77777777" w:rsidR="00B32C56" w:rsidRPr="00E13930" w:rsidRDefault="00B32C56" w:rsidP="00B32C56">
            <w:pPr>
              <w:pStyle w:val="ColumnHeadings"/>
              <w:jc w:val="center"/>
              <w:rPr>
                <w:rFonts w:ascii="Lucida Sans" w:hAnsi="Lucida Sans"/>
                <w:color w:val="545454"/>
                <w:sz w:val="22"/>
              </w:rPr>
            </w:pPr>
            <w:r w:rsidRPr="00E13930">
              <w:rPr>
                <w:rFonts w:ascii="Lucida Sans" w:hAnsi="Lucida Sans"/>
                <w:color w:val="545454"/>
                <w:sz w:val="22"/>
              </w:rPr>
              <w:t>Price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0F622" w14:textId="77777777" w:rsidR="00B32C56" w:rsidRPr="00E13930" w:rsidRDefault="00B32C56" w:rsidP="00B32C56">
            <w:pPr>
              <w:pStyle w:val="ColumnHeadings"/>
              <w:jc w:val="center"/>
              <w:rPr>
                <w:rFonts w:ascii="Lucida Sans" w:hAnsi="Lucida Sans"/>
                <w:color w:val="545454"/>
                <w:sz w:val="22"/>
              </w:rPr>
            </w:pPr>
            <w:r w:rsidRPr="00E13930">
              <w:rPr>
                <w:rFonts w:ascii="Lucida Sans" w:hAnsi="Lucida Sans"/>
                <w:color w:val="545454"/>
                <w:sz w:val="22"/>
              </w:rPr>
              <w:t>Amount</w:t>
            </w:r>
          </w:p>
        </w:tc>
      </w:tr>
      <w:tr w:rsidR="00E13930" w:rsidRPr="001628B7" w14:paraId="7EBA82BE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B6D2E1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C4C8C6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2570EE5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E36586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5BE19377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36B4A6" w14:textId="496F780E" w:rsidR="00B32C56" w:rsidRPr="00E13930" w:rsidRDefault="00E44FE1" w:rsidP="00AA16FA">
            <w:pPr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Item 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BD276F" w14:textId="15B9566F" w:rsidR="00B32C56" w:rsidRPr="00E13930" w:rsidRDefault="00E44FE1" w:rsidP="00AA16FA">
            <w:pPr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100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09EB313" w14:textId="6CCABB21" w:rsidR="00B32C56" w:rsidRPr="00E13930" w:rsidRDefault="00E44FE1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$10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48D35E" w14:textId="618E829A" w:rsidR="00B32C56" w:rsidRPr="00E13930" w:rsidRDefault="00E44FE1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$1000</w:t>
            </w:r>
          </w:p>
        </w:tc>
      </w:tr>
      <w:tr w:rsidR="00E13930" w:rsidRPr="001628B7" w14:paraId="06D31469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E31FA8" w14:textId="071C5A00" w:rsidR="00B32C56" w:rsidRPr="00E13930" w:rsidRDefault="00E44FE1" w:rsidP="00AA16FA">
            <w:pPr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Item 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4271A8" w14:textId="78A16668" w:rsidR="00B32C56" w:rsidRPr="00E13930" w:rsidRDefault="00E44FE1" w:rsidP="00AA16FA">
            <w:pPr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20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30F1D2A" w14:textId="0450C2F2" w:rsidR="00B32C56" w:rsidRPr="00E13930" w:rsidRDefault="00E44FE1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$20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DE93A6" w14:textId="2F3BA3E5" w:rsidR="00B32C56" w:rsidRPr="00E13930" w:rsidRDefault="00E44FE1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$400</w:t>
            </w:r>
          </w:p>
        </w:tc>
      </w:tr>
      <w:tr w:rsidR="00E13930" w:rsidRPr="001628B7" w14:paraId="1366622B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C2B019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EA9283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70386DA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593C2C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2A90E6F8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D0BA9A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937B84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FF63B10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444B2ED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2CD18F5C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F98CC4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99F86B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DC0A13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7B2F47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62EA4171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758AB8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57ADED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B84B52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2E43C2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39C01A34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DD6F55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04DD34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6FF1D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95D2AE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52C7D90F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BA1130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321F2E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E2D8CA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4A3963F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073A5ACF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DEFD0C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9EA514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12FC371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0696AFE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3C94E6A9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BA6F95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57880C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0B1F82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C48E54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2FDF1DD4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61B970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13C193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FF5ED9B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A93EE9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37FB3590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8815CD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B90D67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43D72C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BA29A03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0D01540A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42B24D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BEF769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263CE8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FB47E1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1628B7" w14:paraId="2AA98EC3" w14:textId="77777777" w:rsidTr="00C9180E">
        <w:trPr>
          <w:cantSplit/>
          <w:trHeight w:val="216"/>
          <w:jc w:val="center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BA2F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598A" w14:textId="77777777" w:rsidR="00B32C56" w:rsidRPr="00E13930" w:rsidRDefault="00B32C56" w:rsidP="00AA16FA">
            <w:pPr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87F35F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3908777" w14:textId="77777777" w:rsidR="00B32C56" w:rsidRPr="00E13930" w:rsidRDefault="00B32C56" w:rsidP="009C1689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</w:p>
        </w:tc>
      </w:tr>
      <w:tr w:rsidR="00E13930" w:rsidRPr="00B32C56" w14:paraId="0764D8C2" w14:textId="77777777" w:rsidTr="00C9180E">
        <w:trPr>
          <w:cantSplit/>
          <w:trHeight w:val="50"/>
          <w:jc w:val="center"/>
        </w:trPr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D6A0F6" w14:textId="77777777" w:rsidR="00F1654D" w:rsidRPr="00E13930" w:rsidRDefault="00F1654D" w:rsidP="00A5139D">
            <w:pPr>
              <w:pStyle w:val="rightalignedtext"/>
              <w:rPr>
                <w:rFonts w:ascii="Lucida Sans" w:hAnsi="Lucida Sans"/>
                <w:color w:val="545454"/>
                <w:sz w:val="20"/>
              </w:rPr>
            </w:pPr>
            <w:r w:rsidRPr="00E13930">
              <w:rPr>
                <w:rFonts w:ascii="Lucida Sans" w:hAnsi="Lucida Sans"/>
                <w:color w:val="545454"/>
                <w:sz w:val="20"/>
              </w:rPr>
              <w:t>Subtotal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E9DA34" w14:textId="327C7E49" w:rsidR="00F1654D" w:rsidRPr="00E13930" w:rsidRDefault="00E44FE1" w:rsidP="00B9178F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$1400</w:t>
            </w:r>
          </w:p>
        </w:tc>
      </w:tr>
      <w:tr w:rsidR="00E13930" w:rsidRPr="00B32C56" w14:paraId="5C14FABA" w14:textId="77777777" w:rsidTr="00C9180E">
        <w:trPr>
          <w:cantSplit/>
          <w:trHeight w:val="216"/>
          <w:jc w:val="center"/>
        </w:trPr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DC321D" w14:textId="77777777" w:rsidR="00F1654D" w:rsidRPr="00E13930" w:rsidRDefault="00F1654D" w:rsidP="00A5139D">
            <w:pPr>
              <w:pStyle w:val="rightalignedtext"/>
              <w:rPr>
                <w:rFonts w:ascii="Lucida Sans" w:hAnsi="Lucida Sans"/>
                <w:color w:val="545454"/>
                <w:sz w:val="20"/>
              </w:rPr>
            </w:pPr>
            <w:r w:rsidRPr="00E13930">
              <w:rPr>
                <w:rFonts w:ascii="Lucida Sans" w:hAnsi="Lucida Sans"/>
                <w:color w:val="545454"/>
                <w:sz w:val="20"/>
              </w:rPr>
              <w:t>Tax</w:t>
            </w:r>
            <w:r w:rsidR="00A76D57">
              <w:rPr>
                <w:rFonts w:ascii="Lucida Sans" w:hAnsi="Lucida Sans"/>
                <w:color w:val="545454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47B5FC0" w14:textId="0558CDAD" w:rsidR="00F1654D" w:rsidRPr="00E13930" w:rsidRDefault="00E44FE1" w:rsidP="00B9178F">
            <w:pPr>
              <w:pStyle w:val="Amount"/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$14</w:t>
            </w:r>
          </w:p>
        </w:tc>
      </w:tr>
      <w:tr w:rsidR="00C9180E" w:rsidRPr="00B32C56" w14:paraId="617B34AD" w14:textId="77777777" w:rsidTr="00C9180E">
        <w:trPr>
          <w:cantSplit/>
          <w:trHeight w:val="216"/>
          <w:jc w:val="center"/>
        </w:trPr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E39155" w14:textId="77777777" w:rsidR="00F1654D" w:rsidRPr="00E13930" w:rsidRDefault="00CE553A" w:rsidP="00A5139D">
            <w:pPr>
              <w:pStyle w:val="rightalignedtext"/>
              <w:rPr>
                <w:rFonts w:ascii="Lucida Sans" w:hAnsi="Lucida Sans"/>
                <w:color w:val="545454"/>
                <w:sz w:val="20"/>
              </w:rPr>
            </w:pPr>
            <w:r w:rsidRPr="00E13930">
              <w:rPr>
                <w:rFonts w:ascii="Lucida Sans" w:hAnsi="Lucida Sans"/>
                <w:color w:val="545454"/>
                <w:sz w:val="32"/>
              </w:rPr>
              <w:t>BALANCE DUE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4B2299" w14:textId="37AB703F" w:rsidR="00F1654D" w:rsidRPr="00E13930" w:rsidRDefault="00E44FE1" w:rsidP="00A76D57">
            <w:pPr>
              <w:pStyle w:val="Amount"/>
              <w:jc w:val="center"/>
              <w:rPr>
                <w:rFonts w:ascii="Lucida Sans" w:hAnsi="Lucida Sans"/>
                <w:color w:val="545454"/>
                <w:sz w:val="20"/>
              </w:rPr>
            </w:pPr>
            <w:r>
              <w:rPr>
                <w:rFonts w:ascii="Lucida Sans" w:hAnsi="Lucida Sans"/>
                <w:color w:val="545454"/>
                <w:sz w:val="20"/>
              </w:rPr>
              <w:t>$1414</w:t>
            </w:r>
          </w:p>
        </w:tc>
      </w:tr>
    </w:tbl>
    <w:p w14:paraId="4EA0BCAB" w14:textId="77777777" w:rsidR="00CA1C8D" w:rsidRPr="00E13930" w:rsidRDefault="005C1AF6" w:rsidP="006633BC">
      <w:pPr>
        <w:pStyle w:val="lowercenteredtext"/>
        <w:jc w:val="left"/>
        <w:rPr>
          <w:rFonts w:ascii="Lucida Sans" w:hAnsi="Lucida Sans"/>
          <w:color w:val="545454"/>
          <w:sz w:val="32"/>
        </w:rPr>
      </w:pPr>
      <w:r>
        <w:rPr>
          <w:rFonts w:ascii="Lucida Sans" w:hAnsi="Lucida Sans"/>
          <w:noProof/>
          <w:color w:val="545454"/>
          <w:sz w:val="32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5AF660F1" wp14:editId="38F1F390">
            <wp:simplePos x="0" y="0"/>
            <wp:positionH relativeFrom="column">
              <wp:posOffset>4784834</wp:posOffset>
            </wp:positionH>
            <wp:positionV relativeFrom="paragraph">
              <wp:posOffset>1946387</wp:posOffset>
            </wp:positionV>
            <wp:extent cx="1618922" cy="297353"/>
            <wp:effectExtent l="0" t="0" r="635" b="762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invoicemakerlogo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85" cy="305005"/>
                    </a:xfrm>
                    <a:prstGeom prst="rect">
                      <a:avLst/>
                    </a:prstGeom>
                    <a:blipFill dpi="0" rotWithShape="1">
                      <a:blip r:embed="rId9">
                        <a:alphaModFix amt="4000"/>
                      </a:blip>
                      <a:srcRect/>
                      <a:tile tx="0" ty="0" sx="100000" sy="100000" flip="none" algn="tl"/>
                    </a:blip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C56" w:rsidRPr="00E13930">
        <w:rPr>
          <w:rFonts w:ascii="Lucida Sans" w:hAnsi="Lucida Sans"/>
          <w:color w:val="545454"/>
          <w:sz w:val="32"/>
        </w:rPr>
        <w:t>Notes</w:t>
      </w:r>
    </w:p>
    <w:sdt>
      <w:sdtPr>
        <w:rPr>
          <w:rFonts w:ascii="Lucida Sans" w:hAnsi="Lucida Sans"/>
          <w:color w:val="auto"/>
          <w:sz w:val="32"/>
        </w:rPr>
        <w:id w:val="-93403364"/>
        <w:placeholder>
          <w:docPart w:val="0AEF249ADA87466D95CDDDC6114C13A6"/>
        </w:placeholder>
        <w:showingPlcHdr/>
      </w:sdtPr>
      <w:sdtContent>
        <w:p w14:paraId="0772D493" w14:textId="77777777" w:rsidR="006633BC" w:rsidRPr="00B32C56" w:rsidRDefault="006633BC" w:rsidP="006633BC">
          <w:pPr>
            <w:pStyle w:val="lowercenteredtext"/>
            <w:jc w:val="left"/>
            <w:rPr>
              <w:rFonts w:ascii="Lucida Sans" w:hAnsi="Lucida Sans"/>
              <w:color w:val="auto"/>
              <w:sz w:val="32"/>
            </w:rPr>
          </w:pPr>
          <w:r w:rsidRPr="00E13930">
            <w:rPr>
              <w:rStyle w:val="PlaceholderText"/>
              <w:color w:val="545454"/>
            </w:rPr>
            <w:t xml:space="preserve">Click here to add notes or terms of service. </w:t>
          </w:r>
        </w:p>
      </w:sdtContent>
    </w:sdt>
    <w:sectPr w:rsidR="006633BC" w:rsidRPr="00B32C56" w:rsidSect="00E147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8240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8B7"/>
    <w:rsid w:val="00010191"/>
    <w:rsid w:val="00011495"/>
    <w:rsid w:val="000653AC"/>
    <w:rsid w:val="000B0FC5"/>
    <w:rsid w:val="000C141C"/>
    <w:rsid w:val="000E042A"/>
    <w:rsid w:val="000E68A6"/>
    <w:rsid w:val="000F6B47"/>
    <w:rsid w:val="000F7D4F"/>
    <w:rsid w:val="00105034"/>
    <w:rsid w:val="00106B14"/>
    <w:rsid w:val="00140EA0"/>
    <w:rsid w:val="001628B7"/>
    <w:rsid w:val="001730EB"/>
    <w:rsid w:val="0018712D"/>
    <w:rsid w:val="001E4A8B"/>
    <w:rsid w:val="001F0F9F"/>
    <w:rsid w:val="00202E66"/>
    <w:rsid w:val="00233023"/>
    <w:rsid w:val="002523E9"/>
    <w:rsid w:val="00255007"/>
    <w:rsid w:val="002A7521"/>
    <w:rsid w:val="002F6035"/>
    <w:rsid w:val="00304275"/>
    <w:rsid w:val="00311C97"/>
    <w:rsid w:val="003272DA"/>
    <w:rsid w:val="0035067A"/>
    <w:rsid w:val="003E5FCD"/>
    <w:rsid w:val="00441785"/>
    <w:rsid w:val="00442CDA"/>
    <w:rsid w:val="0045588D"/>
    <w:rsid w:val="004D6AB6"/>
    <w:rsid w:val="004F202D"/>
    <w:rsid w:val="005209B5"/>
    <w:rsid w:val="00521569"/>
    <w:rsid w:val="005865E7"/>
    <w:rsid w:val="005C1AF6"/>
    <w:rsid w:val="006633BC"/>
    <w:rsid w:val="00704C33"/>
    <w:rsid w:val="00705699"/>
    <w:rsid w:val="00755F57"/>
    <w:rsid w:val="007B38EB"/>
    <w:rsid w:val="007F242B"/>
    <w:rsid w:val="008171B1"/>
    <w:rsid w:val="00820427"/>
    <w:rsid w:val="0084758B"/>
    <w:rsid w:val="008C5A0E"/>
    <w:rsid w:val="008E037A"/>
    <w:rsid w:val="008E45DF"/>
    <w:rsid w:val="00944836"/>
    <w:rsid w:val="00953D43"/>
    <w:rsid w:val="00954EF9"/>
    <w:rsid w:val="009A0A91"/>
    <w:rsid w:val="009C1689"/>
    <w:rsid w:val="009D0ECF"/>
    <w:rsid w:val="009D7158"/>
    <w:rsid w:val="00A42974"/>
    <w:rsid w:val="00A42A8C"/>
    <w:rsid w:val="00A472D4"/>
    <w:rsid w:val="00A5139D"/>
    <w:rsid w:val="00A54A6E"/>
    <w:rsid w:val="00A63377"/>
    <w:rsid w:val="00A76D57"/>
    <w:rsid w:val="00A87BAC"/>
    <w:rsid w:val="00A908B1"/>
    <w:rsid w:val="00AA16FA"/>
    <w:rsid w:val="00AD1385"/>
    <w:rsid w:val="00AD6E6B"/>
    <w:rsid w:val="00B25BFB"/>
    <w:rsid w:val="00B32C56"/>
    <w:rsid w:val="00B4080A"/>
    <w:rsid w:val="00B629A1"/>
    <w:rsid w:val="00B9178F"/>
    <w:rsid w:val="00C21506"/>
    <w:rsid w:val="00C50F0E"/>
    <w:rsid w:val="00C650E6"/>
    <w:rsid w:val="00C810A3"/>
    <w:rsid w:val="00C9180E"/>
    <w:rsid w:val="00CA1C8D"/>
    <w:rsid w:val="00CA4BCD"/>
    <w:rsid w:val="00CE553A"/>
    <w:rsid w:val="00D37774"/>
    <w:rsid w:val="00D719AB"/>
    <w:rsid w:val="00D824D4"/>
    <w:rsid w:val="00E020A7"/>
    <w:rsid w:val="00E13930"/>
    <w:rsid w:val="00E14777"/>
    <w:rsid w:val="00E44FE1"/>
    <w:rsid w:val="00E47F00"/>
    <w:rsid w:val="00E84ADE"/>
    <w:rsid w:val="00E97E88"/>
    <w:rsid w:val="00EB4F05"/>
    <w:rsid w:val="00ED5BBA"/>
    <w:rsid w:val="00ED63BC"/>
    <w:rsid w:val="00F1654D"/>
    <w:rsid w:val="00F432C7"/>
    <w:rsid w:val="00F45F0F"/>
    <w:rsid w:val="00F56369"/>
    <w:rsid w:val="00F77FBF"/>
    <w:rsid w:val="00FB52EE"/>
    <w:rsid w:val="00FE069C"/>
    <w:rsid w:val="00FE6174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C30548"/>
  <w15:docId w15:val="{CEE4B9BC-0355-4BF4-8485-A3311A41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1495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E13930"/>
    <w:pPr>
      <w:keepNext/>
      <w:spacing w:line="800" w:lineRule="exact"/>
      <w:jc w:val="right"/>
      <w:outlineLvl w:val="0"/>
    </w:pPr>
    <w:rPr>
      <w:rFonts w:ascii="Lucida Sans" w:hAnsi="Lucida Sans" w:cs="Arial"/>
      <w:bCs/>
      <w:color w:val="545454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011495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149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11495"/>
    <w:pPr>
      <w:jc w:val="right"/>
    </w:pPr>
  </w:style>
  <w:style w:type="paragraph" w:customStyle="1" w:styleId="DateandNumber">
    <w:name w:val="Date and Number"/>
    <w:basedOn w:val="Normal"/>
    <w:rsid w:val="00011495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styleId="BalloonText">
    <w:name w:val="Balloon Text"/>
    <w:basedOn w:val="Normal"/>
    <w:link w:val="BalloonTextChar"/>
    <w:rsid w:val="00B4080A"/>
    <w:rPr>
      <w:rFonts w:ascii="Tahoma" w:hAnsi="Tahoma" w:cs="Tahoma"/>
      <w:szCs w:val="16"/>
    </w:rPr>
  </w:style>
  <w:style w:type="paragraph" w:customStyle="1" w:styleId="headings">
    <w:name w:val="headings"/>
    <w:basedOn w:val="rightalignedtext"/>
    <w:rsid w:val="00011495"/>
    <w:rPr>
      <w:rFonts w:asciiTheme="majorHAnsi" w:hAnsiTheme="majorHAnsi"/>
      <w:bCs/>
      <w:caps/>
      <w:spacing w:val="4"/>
    </w:rPr>
  </w:style>
  <w:style w:type="character" w:customStyle="1" w:styleId="BalloonTextChar">
    <w:name w:val="Balloon Text Char"/>
    <w:basedOn w:val="DefaultParagraphFont"/>
    <w:link w:val="BalloonText"/>
    <w:rsid w:val="00B4080A"/>
    <w:rPr>
      <w:rFonts w:ascii="Tahoma" w:hAnsi="Tahoma" w:cs="Tahoma"/>
      <w:sz w:val="16"/>
      <w:szCs w:val="16"/>
    </w:rPr>
  </w:style>
  <w:style w:type="paragraph" w:customStyle="1" w:styleId="ColumnHeadings">
    <w:name w:val="Column Headings"/>
    <w:basedOn w:val="Heading2"/>
    <w:autoRedefine/>
    <w:rsid w:val="00011495"/>
    <w:pPr>
      <w:keepNext w:val="0"/>
      <w:spacing w:before="20" w:after="0"/>
    </w:pPr>
    <w:rPr>
      <w:rFonts w:asciiTheme="minorHAnsi" w:hAnsiTheme="minorHAnsi"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headings"/>
    <w:rsid w:val="00E84ADE"/>
    <w:pPr>
      <w:jc w:val="left"/>
    </w:pPr>
    <w:rPr>
      <w:rFonts w:asciiTheme="minorHAnsi" w:hAnsiTheme="minorHAnsi"/>
      <w:i/>
      <w:caps w:val="0"/>
      <w:szCs w:val="14"/>
    </w:rPr>
  </w:style>
  <w:style w:type="character" w:styleId="PlaceholderText">
    <w:name w:val="Placeholder Text"/>
    <w:basedOn w:val="DefaultParagraphFont"/>
    <w:uiPriority w:val="99"/>
    <w:semiHidden/>
    <w:rsid w:val="000E68A6"/>
    <w:rPr>
      <w:color w:val="808080"/>
    </w:rPr>
  </w:style>
  <w:style w:type="paragraph" w:customStyle="1" w:styleId="thankyou">
    <w:name w:val="thank you"/>
    <w:basedOn w:val="Normal"/>
    <w:autoRedefine/>
    <w:rsid w:val="00011495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011495"/>
    <w:pPr>
      <w:jc w:val="right"/>
    </w:pPr>
    <w:rPr>
      <w:b/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011495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freeinvoicemaker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909869\AppData\Roaming\Microsoft\Templates\Sales%20invoice%20(Gree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998D385B9B4E6D8F7F77796661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4D9DD-A3D0-4F9F-88FE-0F5BADFA1302}"/>
      </w:docPartPr>
      <w:docPartBody>
        <w:p w:rsidR="006B604B" w:rsidRDefault="00774A0E" w:rsidP="00774A0E">
          <w:pPr>
            <w:pStyle w:val="8F998D385B9B4E6D8F7F7779666132B711"/>
          </w:pPr>
          <w:r w:rsidRPr="00E13930">
            <w:rPr>
              <w:rFonts w:ascii="Lucida Sans" w:hAnsi="Lucida Sans"/>
              <w:color w:val="545454"/>
            </w:rPr>
            <w:t>[Your company slogan]</w:t>
          </w:r>
        </w:p>
      </w:docPartBody>
    </w:docPart>
    <w:docPart>
      <w:docPartPr>
        <w:name w:val="4EBBB2332E374B1AB387715B178B7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1D710-2002-4D3E-93A3-303964A16519}"/>
      </w:docPartPr>
      <w:docPartBody>
        <w:p w:rsidR="006B604B" w:rsidRDefault="00774A0E" w:rsidP="00774A0E">
          <w:pPr>
            <w:pStyle w:val="4EBBB2332E374B1AB387715B178B759911"/>
          </w:pPr>
          <w:r w:rsidRPr="00E13930">
            <w:rPr>
              <w:rStyle w:val="PlaceholderText"/>
              <w:rFonts w:ascii="Lucida Sans" w:hAnsi="Lucida Sans"/>
              <w:color w:val="545454"/>
            </w:rPr>
            <w:t>[Enter date]</w:t>
          </w:r>
        </w:p>
      </w:docPartBody>
    </w:docPart>
    <w:docPart>
      <w:docPartPr>
        <w:name w:val="31BEC40B90F147E1B5E7955E480BC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A25FD-D8AF-4646-A19F-FC07748F39E9}"/>
      </w:docPartPr>
      <w:docPartBody>
        <w:p w:rsidR="006B604B" w:rsidRDefault="00774A0E" w:rsidP="00774A0E">
          <w:pPr>
            <w:pStyle w:val="31BEC40B90F147E1B5E7955E480BC39211"/>
          </w:pPr>
          <w:r w:rsidRPr="00E13930">
            <w:rPr>
              <w:rStyle w:val="PlaceholderText"/>
              <w:rFonts w:ascii="Lucida Sans" w:hAnsi="Lucida Sans"/>
              <w:color w:val="545454"/>
            </w:rPr>
            <w:t>[100]</w:t>
          </w:r>
        </w:p>
      </w:docPartBody>
    </w:docPart>
    <w:docPart>
      <w:docPartPr>
        <w:name w:val="9A822962176D4E5FADC16E4150BB2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B603A-3327-42DF-8CAC-9082192E3DF4}"/>
      </w:docPartPr>
      <w:docPartBody>
        <w:p w:rsidR="006B604B" w:rsidRDefault="00774A0E" w:rsidP="00774A0E">
          <w:pPr>
            <w:pStyle w:val="9A822962176D4E5FADC16E4150BB2A9C11"/>
          </w:pPr>
          <w:r w:rsidRPr="00E13930">
            <w:rPr>
              <w:rStyle w:val="PlaceholderText"/>
              <w:rFonts w:ascii="Lucida Sans" w:hAnsi="Lucida Sans"/>
              <w:color w:val="545454"/>
            </w:rPr>
            <w:t>[</w:t>
          </w:r>
          <w:r>
            <w:rPr>
              <w:rStyle w:val="PlaceholderText"/>
              <w:rFonts w:ascii="Lucida Sans" w:hAnsi="Lucida Sans"/>
              <w:color w:val="545454"/>
            </w:rPr>
            <w:t>Company Name</w:t>
          </w:r>
          <w:r w:rsidRPr="00E13930">
            <w:rPr>
              <w:rStyle w:val="PlaceholderText"/>
              <w:rFonts w:ascii="Lucida Sans" w:hAnsi="Lucida Sans"/>
              <w:color w:val="545454"/>
            </w:rPr>
            <w:t>]</w:t>
          </w:r>
        </w:p>
      </w:docPartBody>
    </w:docPart>
    <w:docPart>
      <w:docPartPr>
        <w:name w:val="B72DE021D6D04A6ABBF1B150E02E4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0F30C-79D1-4389-A25C-19AE6F883C1E}"/>
      </w:docPartPr>
      <w:docPartBody>
        <w:p w:rsidR="006B604B" w:rsidRDefault="00774A0E" w:rsidP="00774A0E">
          <w:pPr>
            <w:pStyle w:val="B72DE021D6D04A6ABBF1B150E02E448E11"/>
          </w:pPr>
          <w:r w:rsidRPr="00E13930">
            <w:rPr>
              <w:rFonts w:ascii="Lucida Sans" w:hAnsi="Lucida Sans"/>
              <w:color w:val="545454"/>
            </w:rPr>
            <w:t>[</w:t>
          </w:r>
          <w:r>
            <w:rPr>
              <w:rFonts w:ascii="Lucida Sans" w:hAnsi="Lucida Sans"/>
              <w:color w:val="545454"/>
            </w:rPr>
            <w:t>Email</w:t>
          </w:r>
          <w:r w:rsidRPr="00E13930">
            <w:rPr>
              <w:rFonts w:ascii="Lucida Sans" w:hAnsi="Lucida Sans"/>
              <w:color w:val="545454"/>
            </w:rPr>
            <w:t>]</w:t>
          </w:r>
        </w:p>
      </w:docPartBody>
    </w:docPart>
    <w:docPart>
      <w:docPartPr>
        <w:name w:val="6DD07B3E19464D22B864DA431B328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FEF37-6E05-4203-B8DD-A6318A9075D5}"/>
      </w:docPartPr>
      <w:docPartBody>
        <w:p w:rsidR="006B604B" w:rsidRDefault="00774A0E" w:rsidP="00774A0E">
          <w:pPr>
            <w:pStyle w:val="6DD07B3E19464D22B864DA431B32898F11"/>
          </w:pPr>
          <w:r w:rsidRPr="00E13930">
            <w:rPr>
              <w:rFonts w:ascii="Lucida Sans" w:hAnsi="Lucida Sans"/>
              <w:color w:val="545454"/>
            </w:rPr>
            <w:t>[</w:t>
          </w:r>
          <w:r>
            <w:rPr>
              <w:rFonts w:ascii="Lucida Sans" w:hAnsi="Lucida Sans"/>
              <w:color w:val="545454"/>
            </w:rPr>
            <w:t>Address 1</w:t>
          </w:r>
          <w:r w:rsidRPr="00E13930">
            <w:rPr>
              <w:rFonts w:ascii="Lucida Sans" w:hAnsi="Lucida Sans"/>
              <w:color w:val="545454"/>
            </w:rPr>
            <w:t>]</w:t>
          </w:r>
        </w:p>
      </w:docPartBody>
    </w:docPart>
    <w:docPart>
      <w:docPartPr>
        <w:name w:val="FFA6CD1F4E5A4AB597BF3E1565454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3F2DA-8E7E-4E06-B3FB-234D1C38C076}"/>
      </w:docPartPr>
      <w:docPartBody>
        <w:p w:rsidR="006B604B" w:rsidRDefault="00774A0E" w:rsidP="00774A0E">
          <w:pPr>
            <w:pStyle w:val="FFA6CD1F4E5A4AB597BF3E1565454A0111"/>
          </w:pPr>
          <w:r w:rsidRPr="00E13930">
            <w:rPr>
              <w:rStyle w:val="PlaceholderText"/>
              <w:rFonts w:ascii="Lucida Sans" w:hAnsi="Lucida Sans"/>
              <w:color w:val="545454"/>
            </w:rPr>
            <w:t>[</w:t>
          </w:r>
          <w:r>
            <w:rPr>
              <w:rStyle w:val="PlaceholderText"/>
              <w:rFonts w:ascii="Lucida Sans" w:hAnsi="Lucida Sans"/>
              <w:color w:val="545454"/>
            </w:rPr>
            <w:t>Address 2</w:t>
          </w:r>
          <w:r w:rsidRPr="00E13930">
            <w:rPr>
              <w:rStyle w:val="PlaceholderText"/>
              <w:rFonts w:ascii="Lucida Sans" w:hAnsi="Lucida Sans"/>
              <w:color w:val="545454"/>
            </w:rPr>
            <w:t>]</w:t>
          </w:r>
        </w:p>
      </w:docPartBody>
    </w:docPart>
    <w:docPart>
      <w:docPartPr>
        <w:name w:val="539F6E8B5E4F4D80B521D9B43530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552CF-CC90-412B-B5DF-2F2CE1E65911}"/>
      </w:docPartPr>
      <w:docPartBody>
        <w:p w:rsidR="006B604B" w:rsidRDefault="00774A0E" w:rsidP="00774A0E">
          <w:pPr>
            <w:pStyle w:val="539F6E8B5E4F4D80B521D9B43530098211"/>
          </w:pPr>
          <w:r w:rsidRPr="00E13930">
            <w:rPr>
              <w:rFonts w:ascii="Lucida Sans" w:hAnsi="Lucida Sans"/>
              <w:color w:val="545454"/>
            </w:rPr>
            <w:t>[Phone]</w:t>
          </w:r>
        </w:p>
      </w:docPartBody>
    </w:docPart>
    <w:docPart>
      <w:docPartPr>
        <w:name w:val="EF781B12531A49F5878D68019257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42A6-57F8-4EA8-9C72-FF2999AA8603}"/>
      </w:docPartPr>
      <w:docPartBody>
        <w:p w:rsidR="006B604B" w:rsidRDefault="00774A0E" w:rsidP="00774A0E">
          <w:pPr>
            <w:pStyle w:val="EF781B12531A49F5878D68019257045111"/>
          </w:pPr>
          <w:r w:rsidRPr="00E13930">
            <w:rPr>
              <w:rStyle w:val="PlaceholderText"/>
              <w:rFonts w:ascii="Lucida Sans" w:hAnsi="Lucida Sans"/>
              <w:color w:val="545454"/>
            </w:rPr>
            <w:t>[</w:t>
          </w:r>
          <w:r>
            <w:rPr>
              <w:rStyle w:val="PlaceholderText"/>
              <w:rFonts w:ascii="Lucida Sans" w:hAnsi="Lucida Sans"/>
              <w:color w:val="545454"/>
            </w:rPr>
            <w:t>Client Name</w:t>
          </w:r>
          <w:r w:rsidRPr="00E13930">
            <w:rPr>
              <w:rStyle w:val="PlaceholderText"/>
              <w:rFonts w:ascii="Lucida Sans" w:hAnsi="Lucida Sans"/>
              <w:color w:val="545454"/>
            </w:rPr>
            <w:t>]</w:t>
          </w:r>
        </w:p>
      </w:docPartBody>
    </w:docPart>
    <w:docPart>
      <w:docPartPr>
        <w:name w:val="C309D268FC38431E86F3FCB1A397D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8B29-EB7F-4A0C-A08A-C04472FBDEE0}"/>
      </w:docPartPr>
      <w:docPartBody>
        <w:p w:rsidR="006B604B" w:rsidRDefault="00774A0E" w:rsidP="00774A0E">
          <w:pPr>
            <w:pStyle w:val="C309D268FC38431E86F3FCB1A397D90311"/>
          </w:pPr>
          <w:r w:rsidRPr="00E13930">
            <w:rPr>
              <w:rFonts w:ascii="Lucida Sans" w:hAnsi="Lucida Sans"/>
              <w:color w:val="545454"/>
            </w:rPr>
            <w:t>[</w:t>
          </w:r>
          <w:r>
            <w:rPr>
              <w:rFonts w:ascii="Lucida Sans" w:hAnsi="Lucida Sans"/>
              <w:color w:val="545454"/>
            </w:rPr>
            <w:t>Email</w:t>
          </w:r>
          <w:r w:rsidRPr="00E13930">
            <w:rPr>
              <w:rFonts w:ascii="Lucida Sans" w:hAnsi="Lucida Sans"/>
              <w:color w:val="545454"/>
            </w:rPr>
            <w:t>]</w:t>
          </w:r>
        </w:p>
      </w:docPartBody>
    </w:docPart>
    <w:docPart>
      <w:docPartPr>
        <w:name w:val="E394F6F86B184634970D052987300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50A92-0B48-4E9C-98D0-98B9582BE439}"/>
      </w:docPartPr>
      <w:docPartBody>
        <w:p w:rsidR="006B604B" w:rsidRDefault="00774A0E" w:rsidP="00774A0E">
          <w:pPr>
            <w:pStyle w:val="E394F6F86B184634970D05298730047011"/>
          </w:pPr>
          <w:r w:rsidRPr="00E13930">
            <w:rPr>
              <w:rFonts w:ascii="Lucida Sans" w:hAnsi="Lucida Sans"/>
              <w:color w:val="545454"/>
            </w:rPr>
            <w:t>[</w:t>
          </w:r>
          <w:r>
            <w:rPr>
              <w:rFonts w:ascii="Lucida Sans" w:hAnsi="Lucida Sans"/>
              <w:color w:val="545454"/>
            </w:rPr>
            <w:t>Address 1</w:t>
          </w:r>
          <w:r w:rsidRPr="00E13930">
            <w:rPr>
              <w:rFonts w:ascii="Lucida Sans" w:hAnsi="Lucida Sans"/>
              <w:color w:val="545454"/>
            </w:rPr>
            <w:t>]</w:t>
          </w:r>
        </w:p>
      </w:docPartBody>
    </w:docPart>
    <w:docPart>
      <w:docPartPr>
        <w:name w:val="8CE3940C46504A048A5309B37E664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B80D-D554-4A9E-BEC5-270D0D8C3C60}"/>
      </w:docPartPr>
      <w:docPartBody>
        <w:p w:rsidR="006B604B" w:rsidRDefault="00774A0E" w:rsidP="00774A0E">
          <w:pPr>
            <w:pStyle w:val="8CE3940C46504A048A5309B37E6640CF11"/>
          </w:pPr>
          <w:r w:rsidRPr="00E13930">
            <w:rPr>
              <w:rStyle w:val="PlaceholderText"/>
              <w:rFonts w:ascii="Lucida Sans" w:hAnsi="Lucida Sans"/>
              <w:color w:val="545454"/>
            </w:rPr>
            <w:t>[</w:t>
          </w:r>
          <w:r>
            <w:rPr>
              <w:rStyle w:val="PlaceholderText"/>
              <w:rFonts w:ascii="Lucida Sans" w:hAnsi="Lucida Sans"/>
              <w:color w:val="545454"/>
            </w:rPr>
            <w:t>Address 2</w:t>
          </w:r>
          <w:r w:rsidRPr="00E13930">
            <w:rPr>
              <w:rStyle w:val="PlaceholderText"/>
              <w:rFonts w:ascii="Lucida Sans" w:hAnsi="Lucida Sans"/>
              <w:color w:val="545454"/>
            </w:rPr>
            <w:t>]</w:t>
          </w:r>
        </w:p>
      </w:docPartBody>
    </w:docPart>
    <w:docPart>
      <w:docPartPr>
        <w:name w:val="8B0E36C5C0F94077880F0132250B3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7DB1-5356-4F4A-89AE-BDFE59F6FFCC}"/>
      </w:docPartPr>
      <w:docPartBody>
        <w:p w:rsidR="006B604B" w:rsidRDefault="00774A0E" w:rsidP="00774A0E">
          <w:pPr>
            <w:pStyle w:val="8B0E36C5C0F94077880F0132250B3C5811"/>
          </w:pPr>
          <w:r w:rsidRPr="00E13930">
            <w:rPr>
              <w:rFonts w:ascii="Lucida Sans" w:hAnsi="Lucida Sans"/>
              <w:color w:val="545454"/>
            </w:rPr>
            <w:t>[Phone]</w:t>
          </w:r>
        </w:p>
      </w:docPartBody>
    </w:docPart>
    <w:docPart>
      <w:docPartPr>
        <w:name w:val="0AEF249ADA87466D95CDDDC6114C1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7B65B-1A60-4018-BB94-C312E9C18D0D}"/>
      </w:docPartPr>
      <w:docPartBody>
        <w:p w:rsidR="006B604B" w:rsidRDefault="00774A0E" w:rsidP="00774A0E">
          <w:pPr>
            <w:pStyle w:val="0AEF249ADA87466D95CDDDC6114C13A69"/>
          </w:pPr>
          <w:r w:rsidRPr="00E13930">
            <w:rPr>
              <w:rStyle w:val="PlaceholderText"/>
              <w:color w:val="545454"/>
            </w:rPr>
            <w:t xml:space="preserve">Click here to add notes or terms of service. </w:t>
          </w:r>
        </w:p>
      </w:docPartBody>
    </w:docPart>
    <w:docPart>
      <w:docPartPr>
        <w:name w:val="4C5AC9A2A2A64F95B086CE9CC40EF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021D5-CFE2-4F5E-844B-6623E45F35C4}"/>
      </w:docPartPr>
      <w:docPartBody>
        <w:p w:rsidR="006B604B" w:rsidRDefault="00774A0E" w:rsidP="00774A0E">
          <w:pPr>
            <w:pStyle w:val="4C5AC9A2A2A64F95B086CE9CC40EFB115"/>
          </w:pPr>
          <w:r>
            <w:rPr>
              <w:rStyle w:val="PlaceholderText"/>
            </w:rPr>
            <w:t>[Payment Due Date]</w:t>
          </w:r>
        </w:p>
      </w:docPartBody>
    </w:docPart>
    <w:docPart>
      <w:docPartPr>
        <w:name w:val="49531388574B4463BB66DA4645FA9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B95E4-23BC-4667-8B0E-C1B0A90904DA}"/>
      </w:docPartPr>
      <w:docPartBody>
        <w:p w:rsidR="006B604B" w:rsidRDefault="00774A0E" w:rsidP="00774A0E">
          <w:pPr>
            <w:pStyle w:val="49531388574B4463BB66DA4645FA92823"/>
          </w:pPr>
          <w:r>
            <w:rPr>
              <w:rStyle w:val="PlaceholderText"/>
            </w:rPr>
            <w:t>[Payment 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A0E"/>
    <w:rsid w:val="000813B2"/>
    <w:rsid w:val="006B604B"/>
    <w:rsid w:val="00730A0E"/>
    <w:rsid w:val="007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A0E"/>
    <w:rPr>
      <w:color w:val="808080"/>
    </w:rPr>
  </w:style>
  <w:style w:type="paragraph" w:customStyle="1" w:styleId="8F998D385B9B4E6D8F7F7779666132B711">
    <w:name w:val="8F998D385B9B4E6D8F7F7779666132B711"/>
    <w:rsid w:val="00774A0E"/>
    <w:pPr>
      <w:spacing w:after="0" w:line="240" w:lineRule="auto"/>
    </w:pPr>
    <w:rPr>
      <w:rFonts w:eastAsia="Times New Roman" w:cs="Times New Roman"/>
      <w:b/>
      <w:bCs/>
      <w:i/>
      <w:color w:val="808080" w:themeColor="background1" w:themeShade="80"/>
      <w:spacing w:val="4"/>
      <w:sz w:val="16"/>
      <w:szCs w:val="14"/>
      <w:lang w:val="en-US" w:eastAsia="en-US"/>
    </w:rPr>
  </w:style>
  <w:style w:type="paragraph" w:customStyle="1" w:styleId="4EBBB2332E374B1AB387715B178B759911">
    <w:name w:val="4EBBB2332E374B1AB387715B178B759911"/>
    <w:rsid w:val="00774A0E"/>
    <w:pPr>
      <w:spacing w:after="0" w:line="264" w:lineRule="auto"/>
      <w:jc w:val="right"/>
    </w:pPr>
    <w:rPr>
      <w:rFonts w:eastAsia="Times New Roman" w:cs="Times New Roman"/>
      <w:b/>
      <w:color w:val="808080" w:themeColor="background1" w:themeShade="80"/>
      <w:spacing w:val="4"/>
      <w:sz w:val="16"/>
      <w:szCs w:val="16"/>
      <w:lang w:val="en-US" w:eastAsia="en-US"/>
    </w:rPr>
  </w:style>
  <w:style w:type="paragraph" w:customStyle="1" w:styleId="31BEC40B90F147E1B5E7955E480BC39211">
    <w:name w:val="31BEC40B90F147E1B5E7955E480BC39211"/>
    <w:rsid w:val="00774A0E"/>
    <w:pPr>
      <w:spacing w:after="0" w:line="264" w:lineRule="auto"/>
      <w:jc w:val="right"/>
    </w:pPr>
    <w:rPr>
      <w:rFonts w:eastAsia="Times New Roman" w:cs="Times New Roman"/>
      <w:b/>
      <w:color w:val="808080" w:themeColor="background1" w:themeShade="80"/>
      <w:spacing w:val="4"/>
      <w:sz w:val="16"/>
      <w:szCs w:val="16"/>
      <w:lang w:val="en-US" w:eastAsia="en-US"/>
    </w:rPr>
  </w:style>
  <w:style w:type="paragraph" w:customStyle="1" w:styleId="9A822962176D4E5FADC16E4150BB2A9C11">
    <w:name w:val="9A822962176D4E5FADC16E4150BB2A9C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B72DE021D6D04A6ABBF1B150E02E448E11">
    <w:name w:val="B72DE021D6D04A6ABBF1B150E02E448E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6DD07B3E19464D22B864DA431B32898F11">
    <w:name w:val="6DD07B3E19464D22B864DA431B32898F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FFA6CD1F4E5A4AB597BF3E1565454A0111">
    <w:name w:val="FFA6CD1F4E5A4AB597BF3E1565454A01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539F6E8B5E4F4D80B521D9B43530098211">
    <w:name w:val="539F6E8B5E4F4D80B521D9B435300982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EF781B12531A49F5878D68019257045111">
    <w:name w:val="EF781B12531A49F5878D680192570451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C309D268FC38431E86F3FCB1A397D90311">
    <w:name w:val="C309D268FC38431E86F3FCB1A397D903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E394F6F86B184634970D05298730047011">
    <w:name w:val="E394F6F86B184634970D052987300470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8CE3940C46504A048A5309B37E6640CF11">
    <w:name w:val="8CE3940C46504A048A5309B37E6640CF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8B0E36C5C0F94077880F0132250B3C5811">
    <w:name w:val="8B0E36C5C0F94077880F0132250B3C5811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49531388574B4463BB66DA4645FA92823">
    <w:name w:val="49531388574B4463BB66DA4645FA92823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4C5AC9A2A2A64F95B086CE9CC40EFB115">
    <w:name w:val="4C5AC9A2A2A64F95B086CE9CC40EFB115"/>
    <w:rsid w:val="00774A0E"/>
    <w:pPr>
      <w:spacing w:after="0" w:line="240" w:lineRule="auto"/>
      <w:jc w:val="right"/>
    </w:pPr>
    <w:rPr>
      <w:rFonts w:eastAsia="Times New Roman" w:cs="Times New Roman"/>
      <w:b/>
      <w:color w:val="808080" w:themeColor="background1" w:themeShade="80"/>
      <w:sz w:val="16"/>
      <w:szCs w:val="16"/>
      <w:lang w:val="en-US" w:eastAsia="en-US"/>
    </w:rPr>
  </w:style>
  <w:style w:type="paragraph" w:customStyle="1" w:styleId="0AEF249ADA87466D95CDDDC6114C13A69">
    <w:name w:val="0AEF249ADA87466D95CDDDC6114C13A69"/>
    <w:rsid w:val="00774A0E"/>
    <w:pPr>
      <w:spacing w:before="520" w:after="0" w:line="240" w:lineRule="auto"/>
      <w:jc w:val="center"/>
    </w:pPr>
    <w:rPr>
      <w:rFonts w:eastAsia="Times New Roman" w:cs="Times New Roman"/>
      <w:color w:val="ED7D31" w:themeColor="accent2"/>
      <w:sz w:val="16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03A704-20DF-4E25-A29C-C9DE7BC0F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C:\Users\t909869\AppData\Roaming\Microsoft\Templates\Sales invoice (Green design).dotx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(Green design)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(Green design)</dc:title>
  <dc:creator>Felix Huang</dc:creator>
  <cp:keywords/>
  <cp:lastModifiedBy>Neethu Aboobacker</cp:lastModifiedBy>
  <cp:revision>2</cp:revision>
  <cp:lastPrinted>2004-09-20T22:25:00Z</cp:lastPrinted>
  <dcterms:created xsi:type="dcterms:W3CDTF">2024-01-10T17:48:00Z</dcterms:created>
  <dcterms:modified xsi:type="dcterms:W3CDTF">2024-01-10T17:48:00Z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TC103773269990</vt:lpwstr>
  </property>
</Properties>
</file>